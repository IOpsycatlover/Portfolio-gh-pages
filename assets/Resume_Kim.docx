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CD147" w14:textId="0961C935" w:rsidR="003E215F" w:rsidRPr="001C2FC7" w:rsidRDefault="00C2169B" w:rsidP="00CB7CA9">
      <w:pPr>
        <w:pStyle w:val="ContactInfo"/>
        <w:spacing w:before="0"/>
        <w:jc w:val="left"/>
        <w:rPr>
          <w:rFonts w:ascii="Arial" w:hAnsi="Arial" w:cs="Arial"/>
          <w:b/>
          <w:color w:val="000000" w:themeColor="text1"/>
          <w:sz w:val="16"/>
          <w:szCs w:val="16"/>
        </w:rPr>
      </w:pPr>
      <w:r w:rsidRPr="001C2FC7">
        <w:rPr>
          <w:rFonts w:ascii="Arial" w:hAnsi="Arial" w:cs="Arial"/>
          <w:b/>
          <w:color w:val="000000" w:themeColor="text1"/>
          <w:sz w:val="20"/>
          <w:szCs w:val="16"/>
        </w:rPr>
        <w:t xml:space="preserve">SOONYOUNG </w:t>
      </w:r>
      <w:r w:rsidR="00AB6FE4" w:rsidRPr="001C2FC7">
        <w:rPr>
          <w:rFonts w:ascii="Arial" w:hAnsi="Arial" w:cs="Arial"/>
          <w:b/>
          <w:color w:val="000000" w:themeColor="text1"/>
          <w:sz w:val="20"/>
          <w:szCs w:val="16"/>
        </w:rPr>
        <w:t xml:space="preserve">CHLOE </w:t>
      </w:r>
      <w:r w:rsidRPr="001C2FC7">
        <w:rPr>
          <w:rFonts w:ascii="Arial" w:hAnsi="Arial" w:cs="Arial"/>
          <w:b/>
          <w:color w:val="000000" w:themeColor="text1"/>
          <w:sz w:val="20"/>
          <w:szCs w:val="16"/>
        </w:rPr>
        <w:t>KIM</w:t>
      </w:r>
      <w:r w:rsidR="00CB7CA9" w:rsidRPr="001C2FC7">
        <w:rPr>
          <w:rFonts w:ascii="Arial" w:hAnsi="Arial" w:cs="Arial"/>
          <w:b/>
          <w:color w:val="000000" w:themeColor="text1"/>
          <w:szCs w:val="16"/>
        </w:rPr>
        <w:tab/>
      </w:r>
      <w:r w:rsidR="00CB7CA9" w:rsidRPr="001C2FC7">
        <w:rPr>
          <w:rFonts w:ascii="Arial" w:hAnsi="Arial" w:cs="Arial"/>
          <w:b/>
          <w:color w:val="000000" w:themeColor="text1"/>
          <w:sz w:val="16"/>
          <w:szCs w:val="16"/>
        </w:rPr>
        <w:tab/>
      </w:r>
      <w:r w:rsidR="00CB7CA9" w:rsidRPr="001C2FC7">
        <w:rPr>
          <w:rFonts w:ascii="Arial" w:hAnsi="Arial" w:cs="Arial"/>
          <w:b/>
          <w:color w:val="000000" w:themeColor="text1"/>
          <w:sz w:val="16"/>
          <w:szCs w:val="16"/>
        </w:rPr>
        <w:tab/>
      </w:r>
      <w:r w:rsidR="00CB7CA9" w:rsidRPr="001C2FC7">
        <w:rPr>
          <w:rFonts w:ascii="Arial" w:hAnsi="Arial" w:cs="Arial"/>
          <w:b/>
          <w:color w:val="000000" w:themeColor="text1"/>
          <w:sz w:val="16"/>
          <w:szCs w:val="16"/>
        </w:rPr>
        <w:tab/>
        <w:t xml:space="preserve">   </w:t>
      </w:r>
      <w:r w:rsidR="00CB7CA9" w:rsidRPr="001C2FC7">
        <w:rPr>
          <w:rFonts w:ascii="Arial" w:hAnsi="Arial" w:cs="Arial"/>
          <w:b/>
          <w:color w:val="000000" w:themeColor="text1"/>
          <w:sz w:val="16"/>
          <w:szCs w:val="16"/>
        </w:rPr>
        <w:tab/>
      </w:r>
      <w:r w:rsidR="00CB7CA9" w:rsidRPr="001C2FC7">
        <w:rPr>
          <w:rFonts w:ascii="Arial" w:hAnsi="Arial" w:cs="Arial"/>
          <w:b/>
          <w:color w:val="000000" w:themeColor="text1"/>
          <w:sz w:val="16"/>
          <w:szCs w:val="16"/>
        </w:rPr>
        <w:tab/>
      </w:r>
      <w:r w:rsidR="00CB7CA9" w:rsidRPr="001C2FC7">
        <w:rPr>
          <w:rFonts w:ascii="Arial" w:hAnsi="Arial" w:cs="Arial"/>
          <w:b/>
          <w:color w:val="000000" w:themeColor="text1"/>
          <w:sz w:val="16"/>
          <w:szCs w:val="16"/>
        </w:rPr>
        <w:tab/>
        <w:t xml:space="preserve">  </w:t>
      </w:r>
    </w:p>
    <w:p w14:paraId="6065903F" w14:textId="2C6DE033" w:rsidR="00356E5C" w:rsidRPr="001C2FC7" w:rsidRDefault="00AB6FE4" w:rsidP="00356E5C">
      <w:pPr>
        <w:pStyle w:val="ContactInfo"/>
        <w:spacing w:before="0"/>
        <w:jc w:val="left"/>
        <w:rPr>
          <w:rFonts w:ascii="Arial" w:eastAsia="Yu Gothic" w:hAnsi="Arial" w:cs="Arial"/>
          <w:b/>
          <w:color w:val="000000" w:themeColor="text1"/>
          <w:sz w:val="20"/>
          <w:szCs w:val="16"/>
        </w:rPr>
      </w:pPr>
      <w:r w:rsidRPr="001C2FC7">
        <w:rPr>
          <w:rFonts w:ascii="Arial" w:eastAsia="Yu Gothic" w:hAnsi="Arial" w:cs="Arial"/>
          <w:b/>
          <w:color w:val="000000" w:themeColor="text1"/>
          <w:sz w:val="20"/>
          <w:szCs w:val="16"/>
        </w:rPr>
        <w:t>1</w:t>
      </w:r>
      <w:r w:rsidR="002A2707" w:rsidRPr="001C2FC7">
        <w:rPr>
          <w:rFonts w:ascii="Arial" w:eastAsia="Yu Gothic" w:hAnsi="Arial" w:cs="Arial"/>
          <w:b/>
          <w:color w:val="000000" w:themeColor="text1"/>
          <w:szCs w:val="16"/>
        </w:rPr>
        <w:t xml:space="preserve">317 University City Blvd </w:t>
      </w:r>
      <w:r w:rsidR="003E215F" w:rsidRPr="001C2FC7">
        <w:rPr>
          <w:rFonts w:ascii="Arial" w:eastAsia="Yu Gothic" w:hAnsi="Arial" w:cs="Arial"/>
          <w:b/>
          <w:color w:val="000000" w:themeColor="text1"/>
          <w:szCs w:val="16"/>
        </w:rPr>
        <w:t xml:space="preserve">| </w:t>
      </w:r>
      <w:r w:rsidRPr="001C2FC7">
        <w:rPr>
          <w:rFonts w:ascii="Arial" w:eastAsia="Yu Gothic" w:hAnsi="Arial" w:cs="Arial"/>
          <w:b/>
          <w:color w:val="000000" w:themeColor="text1"/>
          <w:szCs w:val="16"/>
        </w:rPr>
        <w:t>Blacksburg, VA 24060</w:t>
      </w:r>
      <w:r w:rsidR="003E215F" w:rsidRPr="001C2FC7">
        <w:rPr>
          <w:rFonts w:ascii="Arial" w:eastAsia="Yu Gothic" w:hAnsi="Arial" w:cs="Arial"/>
          <w:b/>
          <w:color w:val="000000" w:themeColor="text1"/>
          <w:szCs w:val="16"/>
        </w:rPr>
        <w:t xml:space="preserve"> | </w:t>
      </w:r>
      <w:r w:rsidR="00452436" w:rsidRPr="001C2FC7">
        <w:rPr>
          <w:rFonts w:ascii="Arial" w:eastAsia="Yu Gothic" w:hAnsi="Arial" w:cs="Arial"/>
          <w:b/>
          <w:color w:val="000000" w:themeColor="text1"/>
          <w:szCs w:val="16"/>
        </w:rPr>
        <w:t>(757) 912-3050</w:t>
      </w:r>
      <w:r w:rsidR="003E215F" w:rsidRPr="001C2FC7">
        <w:rPr>
          <w:rFonts w:ascii="Arial" w:eastAsia="Yu Gothic" w:hAnsi="Arial" w:cs="Arial"/>
          <w:b/>
          <w:color w:val="000000" w:themeColor="text1"/>
          <w:szCs w:val="16"/>
        </w:rPr>
        <w:t xml:space="preserve"> | </w:t>
      </w:r>
      <w:r w:rsidR="00C2169B" w:rsidRPr="001C2FC7">
        <w:rPr>
          <w:rFonts w:ascii="Arial" w:eastAsia="Yu Gothic" w:hAnsi="Arial" w:cs="Arial"/>
          <w:b/>
          <w:color w:val="000000" w:themeColor="text1"/>
          <w:szCs w:val="16"/>
        </w:rPr>
        <w:t>soon95@vt.edu</w:t>
      </w:r>
    </w:p>
    <w:tbl>
      <w:tblPr>
        <w:tblStyle w:val="ResumeTable"/>
        <w:tblW w:w="4793" w:type="pct"/>
        <w:tblLayout w:type="fixed"/>
        <w:tblLook w:val="04A0" w:firstRow="1" w:lastRow="0" w:firstColumn="1" w:lastColumn="0" w:noHBand="0" w:noVBand="1"/>
        <w:tblCaption w:val="Resume layout table"/>
      </w:tblPr>
      <w:tblGrid>
        <w:gridCol w:w="1620"/>
        <w:gridCol w:w="8388"/>
      </w:tblGrid>
      <w:tr w:rsidR="00275396" w:rsidRPr="001C2FC7" w14:paraId="164822D2" w14:textId="77777777" w:rsidTr="002A2707">
        <w:trPr>
          <w:trHeight w:val="239"/>
        </w:trPr>
        <w:tc>
          <w:tcPr>
            <w:tcW w:w="1620" w:type="dxa"/>
            <w:tcMar>
              <w:right w:w="475" w:type="dxa"/>
            </w:tcMar>
          </w:tcPr>
          <w:p w14:paraId="75ADDE30" w14:textId="77777777" w:rsidR="001F2842" w:rsidRPr="001C2FC7" w:rsidRDefault="00CB7CA9" w:rsidP="00F666DA">
            <w:pPr>
              <w:pStyle w:val="Heading1"/>
              <w:spacing w:line="240" w:lineRule="auto"/>
              <w:ind w:leftChars="-64" w:left="-141" w:right="-756" w:firstLineChars="78" w:firstLine="125"/>
              <w:jc w:val="left"/>
              <w:outlineLvl w:val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Education</w:t>
            </w:r>
          </w:p>
        </w:tc>
        <w:tc>
          <w:tcPr>
            <w:tcW w:w="8388" w:type="dxa"/>
          </w:tcPr>
          <w:p w14:paraId="08E23586" w14:textId="07EB9A98" w:rsidR="00F666DA" w:rsidRPr="001C2FC7" w:rsidRDefault="00C733BB" w:rsidP="00F666DA">
            <w:pPr>
              <w:tabs>
                <w:tab w:val="left" w:pos="-720"/>
              </w:tabs>
              <w:suppressAutoHyphens/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Bachelor of Science in</w:t>
            </w:r>
            <w:r w:rsidR="00F666DA"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Psychology</w:t>
            </w:r>
            <w:r w:rsidR="00F666DA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F666DA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ab/>
            </w:r>
            <w:r w:rsidR="00F666DA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ab/>
            </w:r>
            <w:r w:rsidR="00F666DA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ab/>
            </w:r>
            <w:r w:rsidR="00F666DA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ab/>
            </w:r>
            <w:r w:rsidR="00F666DA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ab/>
            </w:r>
            <w:r w:rsidR="00AB6FE4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May 2020</w:t>
            </w:r>
          </w:p>
          <w:p w14:paraId="692C1B36" w14:textId="7CCF855F" w:rsidR="00F666DA" w:rsidRPr="001C2FC7" w:rsidRDefault="00C733BB" w:rsidP="00F666DA">
            <w:pPr>
              <w:tabs>
                <w:tab w:val="left" w:pos="-720"/>
              </w:tabs>
              <w:suppressAutoHyphens/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Bachelor of Arts in</w:t>
            </w:r>
            <w:r w:rsidR="00F666DA"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Professional</w:t>
            </w:r>
            <w:r w:rsidR="00C22925"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,</w:t>
            </w:r>
            <w:r w:rsidR="00F666DA"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and Technical Writing</w:t>
            </w:r>
            <w:r w:rsidR="00F666DA"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ab/>
            </w:r>
            <w:r w:rsidR="00F666DA"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ab/>
            </w:r>
          </w:p>
          <w:p w14:paraId="01E70219" w14:textId="64E8FACF" w:rsidR="009C4E24" w:rsidRPr="001C2FC7" w:rsidRDefault="00F666DA" w:rsidP="00F666DA">
            <w:pPr>
              <w:tabs>
                <w:tab w:val="left" w:pos="-720"/>
              </w:tabs>
              <w:suppressAutoHyphens/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Virginia Polytechnic Institute and State University (Virginia Tech), Blacksburg, V</w:t>
            </w:r>
            <w:r w:rsidR="00AB6FE4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A</w:t>
            </w:r>
          </w:p>
        </w:tc>
      </w:tr>
      <w:tr w:rsidR="00275396" w:rsidRPr="001C2FC7" w14:paraId="6EDEFF25" w14:textId="77777777" w:rsidTr="002A2707">
        <w:tc>
          <w:tcPr>
            <w:tcW w:w="1620" w:type="dxa"/>
            <w:tcMar>
              <w:right w:w="475" w:type="dxa"/>
            </w:tcMar>
          </w:tcPr>
          <w:p w14:paraId="09B7447E" w14:textId="2FB3B9A2" w:rsidR="001F2842" w:rsidRPr="001C2FC7" w:rsidRDefault="00AB6FE4" w:rsidP="007A7BC0">
            <w:pPr>
              <w:pStyle w:val="Heading1"/>
              <w:spacing w:after="0" w:line="276" w:lineRule="auto"/>
              <w:ind w:right="-295"/>
              <w:jc w:val="left"/>
              <w:outlineLvl w:val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Experience&amp; Involvement</w:t>
            </w:r>
          </w:p>
        </w:tc>
        <w:tc>
          <w:tcPr>
            <w:tcW w:w="8388" w:type="dxa"/>
          </w:tcPr>
          <w:p w14:paraId="627E3421" w14:textId="466BF8E1" w:rsidR="002A2707" w:rsidRPr="001C2FC7" w:rsidRDefault="002A2707" w:rsidP="002A2707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right="-9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Student</w:t>
            </w:r>
            <w:r w:rsidR="00C22925"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’s</w:t>
            </w: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Assistant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, Services for Students with Disabilities, Virginia Tech, Blacksburg, VA </w:t>
            </w:r>
          </w:p>
          <w:p w14:paraId="1EA2BBF8" w14:textId="41FDBC32" w:rsidR="002A2707" w:rsidRPr="001C2FC7" w:rsidRDefault="00C22925" w:rsidP="002A2707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Aug </w:t>
            </w:r>
            <w:r w:rsidR="002A2707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2018 – present </w:t>
            </w:r>
          </w:p>
          <w:p w14:paraId="6411D4BC" w14:textId="4441FC68" w:rsidR="002A2707" w:rsidRPr="001C2FC7" w:rsidRDefault="00156387" w:rsidP="002A2707">
            <w:pPr>
              <w:numPr>
                <w:ilvl w:val="0"/>
                <w:numId w:val="17"/>
              </w:numPr>
              <w:tabs>
                <w:tab w:val="left" w:pos="427"/>
                <w:tab w:val="left" w:pos="720"/>
                <w:tab w:val="left" w:pos="1440"/>
                <w:tab w:val="num" w:pos="180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spacing w:after="0" w:line="240" w:lineRule="auto"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Attend </w:t>
            </w:r>
            <w:r w:rsidR="00C22925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a designated class 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and take notes </w:t>
            </w:r>
            <w:r w:rsidR="00C22925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to 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assist a student with a vision impairment</w:t>
            </w:r>
          </w:p>
          <w:p w14:paraId="4CDD57CD" w14:textId="6CE43182" w:rsidR="002A2707" w:rsidRPr="001C2FC7" w:rsidRDefault="00156387" w:rsidP="002A2707">
            <w:pPr>
              <w:pStyle w:val="ListParagraph"/>
              <w:numPr>
                <w:ilvl w:val="0"/>
                <w:numId w:val="17"/>
              </w:num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="362" w:right="-9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Provide other</w:t>
            </w:r>
            <w:r w:rsidR="00C22925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necessary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C22925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assistance upon request during and outside of the class</w:t>
            </w:r>
          </w:p>
          <w:p w14:paraId="21364734" w14:textId="134C8AA4" w:rsidR="00AB6FE4" w:rsidRPr="001C2FC7" w:rsidRDefault="00AB6FE4" w:rsidP="00AB6FE4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Undergraduate Research Assistant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, Work Stress and Recovery Lab, Blacksburg, VA </w:t>
            </w:r>
          </w:p>
          <w:p w14:paraId="3A566624" w14:textId="6CC41E1E" w:rsidR="00AB6FE4" w:rsidRPr="001C2FC7" w:rsidRDefault="00AB6FE4" w:rsidP="00AB6FE4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May 2018 – present </w:t>
            </w:r>
          </w:p>
          <w:p w14:paraId="1F993B29" w14:textId="39424D92" w:rsidR="00AB6FE4" w:rsidRPr="001C2FC7" w:rsidRDefault="00AB6FE4" w:rsidP="00AB6FE4">
            <w:pPr>
              <w:pStyle w:val="ResumeText"/>
              <w:numPr>
                <w:ilvl w:val="0"/>
                <w:numId w:val="21"/>
              </w:numPr>
              <w:tabs>
                <w:tab w:val="left" w:pos="427"/>
              </w:tabs>
              <w:spacing w:after="0" w:line="276" w:lineRule="auto"/>
              <w:ind w:leftChars="1" w:left="380" w:right="45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Received</w:t>
            </w:r>
            <w:r w:rsidR="00C22925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training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to conduct and create online surveys</w:t>
            </w:r>
          </w:p>
          <w:p w14:paraId="547F63B1" w14:textId="77777777" w:rsidR="00AB6FE4" w:rsidRPr="001C2FC7" w:rsidRDefault="00AB6FE4" w:rsidP="00AB6FE4">
            <w:pPr>
              <w:pStyle w:val="ResumeText"/>
              <w:numPr>
                <w:ilvl w:val="0"/>
                <w:numId w:val="21"/>
              </w:numPr>
              <w:tabs>
                <w:tab w:val="left" w:pos="427"/>
              </w:tabs>
              <w:spacing w:after="0" w:line="276" w:lineRule="auto"/>
              <w:ind w:leftChars="1" w:left="380" w:right="45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Send out the emails to the expected participants with the survey links to evaluate expectations that employees and other salient individuals in their lives hold how their work is done</w:t>
            </w:r>
          </w:p>
          <w:p w14:paraId="3620684D" w14:textId="77777777" w:rsidR="00AB6FE4" w:rsidRPr="001C2FC7" w:rsidRDefault="00AB6FE4" w:rsidP="00AB6FE4">
            <w:pPr>
              <w:pStyle w:val="ResumeText"/>
              <w:numPr>
                <w:ilvl w:val="0"/>
                <w:numId w:val="21"/>
              </w:numPr>
              <w:tabs>
                <w:tab w:val="left" w:pos="427"/>
              </w:tabs>
              <w:spacing w:after="0" w:line="276" w:lineRule="auto"/>
              <w:ind w:leftChars="1" w:left="380" w:right="45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Revise the recruitment documents aiming for the participants</w:t>
            </w:r>
          </w:p>
          <w:p w14:paraId="144E1423" w14:textId="7A6F8406" w:rsidR="00AB6FE4" w:rsidRPr="001C2FC7" w:rsidRDefault="00AB6FE4" w:rsidP="00AB6FE4">
            <w:pPr>
              <w:pStyle w:val="ResumeText"/>
              <w:numPr>
                <w:ilvl w:val="0"/>
                <w:numId w:val="21"/>
              </w:numPr>
              <w:tabs>
                <w:tab w:val="left" w:pos="427"/>
              </w:tabs>
              <w:spacing w:after="0" w:line="480" w:lineRule="auto"/>
              <w:ind w:leftChars="1" w:left="380" w:right="45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Present findings to the director, graduate student</w:t>
            </w:r>
            <w:r w:rsidR="0016216D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, and peer research assistants</w:t>
            </w:r>
          </w:p>
          <w:p w14:paraId="1267451B" w14:textId="77777777" w:rsidR="00AB6FE4" w:rsidRPr="001C2FC7" w:rsidRDefault="00AB6FE4" w:rsidP="00AB6FE4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Executive Committee Member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, Actively Caring for People (AC4P</w:t>
            </w: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, Blacksburg, VA </w:t>
            </w:r>
          </w:p>
          <w:p w14:paraId="12D54340" w14:textId="5C9A621D" w:rsidR="00C37B34" w:rsidRPr="001C2FC7" w:rsidRDefault="00AB6FE4" w:rsidP="00C768B9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April 2018 – present </w:t>
            </w:r>
          </w:p>
          <w:p w14:paraId="182B9697" w14:textId="77777777" w:rsidR="00AB6FE4" w:rsidRPr="001C2FC7" w:rsidRDefault="00AB6FE4" w:rsidP="00AB6FE4">
            <w:pPr>
              <w:pStyle w:val="ResumeText"/>
              <w:numPr>
                <w:ilvl w:val="0"/>
                <w:numId w:val="21"/>
              </w:numPr>
              <w:tabs>
                <w:tab w:val="left" w:pos="427"/>
              </w:tabs>
              <w:spacing w:after="0" w:line="276" w:lineRule="auto"/>
              <w:ind w:leftChars="1" w:left="380" w:right="45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Makes decisions and evaluations for the goals of AC4P: helping each other, receiving kindness with gratitude, and recognizing others who are actively caring</w:t>
            </w:r>
          </w:p>
          <w:p w14:paraId="5B3CEAE8" w14:textId="35095D8D" w:rsidR="00AB6FE4" w:rsidRPr="001C2FC7" w:rsidRDefault="00AB6FE4" w:rsidP="00AB6FE4">
            <w:pPr>
              <w:pStyle w:val="ResumeText"/>
              <w:numPr>
                <w:ilvl w:val="0"/>
                <w:numId w:val="21"/>
              </w:numPr>
              <w:tabs>
                <w:tab w:val="left" w:pos="427"/>
              </w:tabs>
              <w:spacing w:after="0" w:line="240" w:lineRule="auto"/>
              <w:ind w:leftChars="1" w:left="380" w:right="45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Sets plans for the upcoming years and communicates with the current members to build a vision of “School to Public Service”</w:t>
            </w:r>
          </w:p>
          <w:p w14:paraId="4356A711" w14:textId="77777777" w:rsidR="00AB6FE4" w:rsidRPr="001C2FC7" w:rsidRDefault="00AB6FE4" w:rsidP="00AB6FE4">
            <w:pPr>
              <w:pStyle w:val="ResumeText"/>
              <w:tabs>
                <w:tab w:val="left" w:pos="427"/>
              </w:tabs>
              <w:spacing w:after="0" w:line="240" w:lineRule="auto"/>
              <w:ind w:left="2" w:right="45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4B0CAE22" w14:textId="77777777" w:rsidR="00AB6FE4" w:rsidRPr="001C2FC7" w:rsidRDefault="00AB6FE4" w:rsidP="00AB6FE4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right="-9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Student Success Ambassador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, Student Success Center, Virginia Tech, Blacksburg, VA </w:t>
            </w:r>
          </w:p>
          <w:p w14:paraId="40811EC0" w14:textId="1EC900B8" w:rsidR="00AB6FE4" w:rsidRPr="001C2FC7" w:rsidRDefault="00AB6FE4" w:rsidP="00AB6FE4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January 2018 – present </w:t>
            </w:r>
          </w:p>
          <w:p w14:paraId="348581C5" w14:textId="013819DE" w:rsidR="00AB6FE4" w:rsidRPr="001C2FC7" w:rsidRDefault="00AB6FE4" w:rsidP="00AB6FE4">
            <w:pPr>
              <w:numPr>
                <w:ilvl w:val="0"/>
                <w:numId w:val="17"/>
              </w:numPr>
              <w:tabs>
                <w:tab w:val="left" w:pos="427"/>
                <w:tab w:val="left" w:pos="720"/>
                <w:tab w:val="left" w:pos="1440"/>
                <w:tab w:val="num" w:pos="180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spacing w:after="0" w:line="240" w:lineRule="auto"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Became an expert on Student Success Center programs and provide academic assistance </w:t>
            </w:r>
            <w:r w:rsidR="00C22925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with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effective study techniques to students</w:t>
            </w:r>
          </w:p>
          <w:p w14:paraId="00D02A21" w14:textId="52F0237D" w:rsidR="00AB6FE4" w:rsidRPr="001C2FC7" w:rsidRDefault="00AB6FE4" w:rsidP="00AB6FE4">
            <w:pPr>
              <w:numPr>
                <w:ilvl w:val="0"/>
                <w:numId w:val="18"/>
              </w:numPr>
              <w:tabs>
                <w:tab w:val="clear" w:pos="360"/>
                <w:tab w:val="left" w:pos="427"/>
                <w:tab w:val="left" w:pos="720"/>
                <w:tab w:val="left" w:pos="1440"/>
                <w:tab w:val="num" w:pos="180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spacing w:after="0" w:line="480" w:lineRule="auto"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Guide st</w:t>
            </w:r>
            <w:r w:rsidR="00C22925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udents through short- and long-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term planning to reach their personal life goals</w:t>
            </w:r>
          </w:p>
          <w:p w14:paraId="4CECD302" w14:textId="77777777" w:rsidR="00AB6FE4" w:rsidRPr="001C2FC7" w:rsidRDefault="00AB6FE4" w:rsidP="00AB6FE4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Chars="1" w:left="38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Social Media Chair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, Student Intellectual Property Society, Virginia Tech, Blacksburg, VA</w:t>
            </w:r>
          </w:p>
          <w:p w14:paraId="13523071" w14:textId="4C2846BD" w:rsidR="00C413A9" w:rsidRPr="001C2FC7" w:rsidRDefault="00AB6FE4" w:rsidP="00C768B9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Chars="1" w:left="38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Nov 2017 – present </w:t>
            </w:r>
            <w:r w:rsidR="00C413A9" w:rsidRPr="001C2FC7">
              <w:rPr>
                <w:rFonts w:ascii="Arial" w:hAnsi="Arial" w:cs="Arial"/>
                <w:i/>
                <w:color w:val="000000" w:themeColor="text1"/>
                <w:sz w:val="16"/>
                <w:szCs w:val="16"/>
              </w:rPr>
              <w:t xml:space="preserve"> </w:t>
            </w:r>
          </w:p>
          <w:p w14:paraId="0E6B43A0" w14:textId="77777777" w:rsidR="00AB6FE4" w:rsidRPr="001C2FC7" w:rsidRDefault="00AB6FE4" w:rsidP="00AB6FE4">
            <w:pPr>
              <w:numPr>
                <w:ilvl w:val="0"/>
                <w:numId w:val="19"/>
              </w:numPr>
              <w:tabs>
                <w:tab w:val="clear" w:pos="360"/>
                <w:tab w:val="left" w:pos="427"/>
                <w:tab w:val="left" w:pos="720"/>
                <w:tab w:val="left" w:pos="1440"/>
                <w:tab w:val="num" w:pos="180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spacing w:after="0" w:line="240" w:lineRule="auto"/>
              <w:ind w:leftChars="1" w:left="38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Administer the social media (Facebook, Instagram, and Twitter) and update the public on the events</w:t>
            </w:r>
          </w:p>
          <w:p w14:paraId="440DFDC8" w14:textId="74155ACA" w:rsidR="00AB6FE4" w:rsidRPr="001C2FC7" w:rsidRDefault="00AB6FE4" w:rsidP="00AB6FE4">
            <w:pPr>
              <w:numPr>
                <w:ilvl w:val="0"/>
                <w:numId w:val="19"/>
              </w:numPr>
              <w:tabs>
                <w:tab w:val="clear" w:pos="360"/>
                <w:tab w:val="left" w:pos="427"/>
                <w:tab w:val="left" w:pos="720"/>
                <w:tab w:val="left" w:pos="1440"/>
                <w:tab w:val="num" w:pos="180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spacing w:after="0" w:line="240" w:lineRule="auto"/>
              <w:ind w:leftChars="1" w:left="38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Participate in the related meetings of intellectual property and engage in to contribute </w:t>
            </w:r>
            <w:r w:rsidR="00C22925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to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the improvement of </w:t>
            </w:r>
            <w:r w:rsidR="00C22925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the 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organization</w:t>
            </w:r>
          </w:p>
          <w:p w14:paraId="467C9914" w14:textId="28D4AF61" w:rsidR="00AB6FE4" w:rsidRPr="001C2FC7" w:rsidRDefault="00AB6FE4" w:rsidP="00AD31E0">
            <w:pPr>
              <w:numPr>
                <w:ilvl w:val="0"/>
                <w:numId w:val="19"/>
              </w:numPr>
              <w:tabs>
                <w:tab w:val="clear" w:pos="360"/>
                <w:tab w:val="left" w:pos="427"/>
                <w:tab w:val="left" w:pos="720"/>
                <w:tab w:val="left" w:pos="1440"/>
                <w:tab w:val="num" w:pos="180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spacing w:after="0" w:line="240" w:lineRule="auto"/>
              <w:ind w:leftChars="1" w:left="38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Provide feedback on what students can learn and participate in for the intellectual property and relevant topics</w:t>
            </w:r>
          </w:p>
          <w:p w14:paraId="0258D213" w14:textId="77777777" w:rsidR="00AD31E0" w:rsidRPr="001C2FC7" w:rsidRDefault="00AD31E0" w:rsidP="00AD31E0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spacing w:after="0" w:line="240" w:lineRule="auto"/>
              <w:ind w:left="2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5C1A37BC" w14:textId="22F62BDF" w:rsidR="00AB6FE4" w:rsidRPr="001C2FC7" w:rsidRDefault="00AB6FE4" w:rsidP="00AB6FE4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Peer Assistance for Learning Member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, Cook Counseling Center, Virginia Tech, Blacksburg, VA </w:t>
            </w:r>
          </w:p>
          <w:p w14:paraId="74D92027" w14:textId="071D1E43" w:rsidR="00AB6FE4" w:rsidRPr="001C2FC7" w:rsidRDefault="00AB6FE4" w:rsidP="00AB6FE4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April 2016 – present </w:t>
            </w:r>
          </w:p>
          <w:p w14:paraId="48B377D8" w14:textId="410B7A58" w:rsidR="00AB6FE4" w:rsidRPr="001C2FC7" w:rsidRDefault="00757C6C" w:rsidP="00AB6FE4">
            <w:pPr>
              <w:pStyle w:val="ResumeText"/>
              <w:numPr>
                <w:ilvl w:val="0"/>
                <w:numId w:val="21"/>
              </w:numPr>
              <w:tabs>
                <w:tab w:val="left" w:pos="427"/>
              </w:tabs>
              <w:spacing w:after="0" w:line="276" w:lineRule="auto"/>
              <w:ind w:leftChars="1" w:left="380" w:right="45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Learn communication skills, the</w:t>
            </w:r>
            <w:bookmarkStart w:id="0" w:name="_GoBack"/>
            <w:bookmarkEnd w:id="0"/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power of mental health awareness, and the useful sources to reduce the stigma associated </w:t>
            </w:r>
          </w:p>
          <w:p w14:paraId="1EBA5F19" w14:textId="0067801F" w:rsidR="00AD31E0" w:rsidRPr="001C2FC7" w:rsidRDefault="00AB6FE4" w:rsidP="00C768B9">
            <w:pPr>
              <w:pStyle w:val="ListParagraph"/>
              <w:numPr>
                <w:ilvl w:val="0"/>
                <w:numId w:val="16"/>
              </w:numPr>
              <w:tabs>
                <w:tab w:val="left" w:pos="0"/>
                <w:tab w:val="left" w:pos="427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spacing w:after="0" w:line="240" w:lineRule="auto"/>
              <w:ind w:left="427" w:hanging="425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Reach out to students and provide them </w:t>
            </w:r>
            <w:r w:rsidR="00C22925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with 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the resources for academic and emotional support</w:t>
            </w:r>
          </w:p>
        </w:tc>
      </w:tr>
      <w:tr w:rsidR="00275396" w:rsidRPr="001C2FC7" w14:paraId="4E8A2917" w14:textId="77777777" w:rsidTr="002A2707">
        <w:trPr>
          <w:trHeight w:val="1700"/>
        </w:trPr>
        <w:tc>
          <w:tcPr>
            <w:tcW w:w="1620" w:type="dxa"/>
            <w:tcMar>
              <w:right w:w="475" w:type="dxa"/>
            </w:tcMar>
          </w:tcPr>
          <w:p w14:paraId="7BEF3010" w14:textId="044B503B" w:rsidR="00CB7CA9" w:rsidRPr="001C2FC7" w:rsidRDefault="00AB6FE4" w:rsidP="007A7BC0">
            <w:pPr>
              <w:pStyle w:val="Heading1"/>
              <w:spacing w:after="0" w:line="240" w:lineRule="auto"/>
              <w:ind w:right="-475"/>
              <w:jc w:val="left"/>
              <w:outlineLvl w:val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SKILLS</w:t>
            </w:r>
          </w:p>
        </w:tc>
        <w:tc>
          <w:tcPr>
            <w:tcW w:w="8388" w:type="dxa"/>
          </w:tcPr>
          <w:p w14:paraId="2AF44CF3" w14:textId="7CF141ED" w:rsidR="00C768B9" w:rsidRPr="001C2FC7" w:rsidRDefault="00C22925" w:rsidP="0016216D">
            <w:pPr>
              <w:pStyle w:val="ResumeText"/>
              <w:spacing w:after="0" w:line="360" w:lineRule="auto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Technologies</w:t>
            </w:r>
          </w:p>
          <w:p w14:paraId="5EED3AD3" w14:textId="12C038E1" w:rsidR="00C768B9" w:rsidRPr="001C2FC7" w:rsidRDefault="00C768B9" w:rsidP="00C768B9">
            <w:pPr>
              <w:pStyle w:val="ResumeText"/>
              <w:numPr>
                <w:ilvl w:val="0"/>
                <w:numId w:val="3"/>
              </w:numPr>
              <w:spacing w:after="0" w:line="276" w:lineRule="auto"/>
              <w:ind w:left="450" w:hanging="45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HTML</w:t>
            </w:r>
            <w:r w:rsidR="002A2707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(Beginner)</w:t>
            </w:r>
          </w:p>
          <w:p w14:paraId="49C3303E" w14:textId="44297FB4" w:rsidR="00C768B9" w:rsidRPr="001C2FC7" w:rsidRDefault="00C768B9" w:rsidP="00C768B9">
            <w:pPr>
              <w:pStyle w:val="ResumeText"/>
              <w:numPr>
                <w:ilvl w:val="0"/>
                <w:numId w:val="3"/>
              </w:numPr>
              <w:spacing w:after="0" w:line="276" w:lineRule="auto"/>
              <w:ind w:left="450" w:hanging="45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CSS</w:t>
            </w:r>
            <w:r w:rsidR="002A2707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     (Beginner)</w:t>
            </w:r>
          </w:p>
          <w:p w14:paraId="0714F8DB" w14:textId="6E52F61D" w:rsidR="00C22925" w:rsidRPr="001C2FC7" w:rsidRDefault="00C22925" w:rsidP="00C768B9">
            <w:pPr>
              <w:pStyle w:val="ResumeText"/>
              <w:numPr>
                <w:ilvl w:val="0"/>
                <w:numId w:val="3"/>
              </w:numPr>
              <w:spacing w:after="0" w:line="276" w:lineRule="auto"/>
              <w:ind w:left="450" w:hanging="45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WordPress &amp; Wix (Beginner)</w:t>
            </w:r>
          </w:p>
          <w:p w14:paraId="7FB8A128" w14:textId="296B267E" w:rsidR="00C22925" w:rsidRPr="001C2FC7" w:rsidRDefault="00C22925" w:rsidP="00C768B9">
            <w:pPr>
              <w:pStyle w:val="ResumeText"/>
              <w:numPr>
                <w:ilvl w:val="0"/>
                <w:numId w:val="3"/>
              </w:numPr>
              <w:spacing w:after="0" w:line="276" w:lineRule="auto"/>
              <w:ind w:left="450" w:hanging="45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Microsoft Suite &amp; Google</w:t>
            </w:r>
            <w:r w:rsidR="0016216D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Drive (Expert)</w:t>
            </w:r>
          </w:p>
          <w:p w14:paraId="3744EEB5" w14:textId="77777777" w:rsidR="00C768B9" w:rsidRPr="001C2FC7" w:rsidRDefault="00C768B9" w:rsidP="00C768B9">
            <w:pPr>
              <w:pStyle w:val="ResumeText"/>
              <w:spacing w:after="0" w:line="276" w:lineRule="auto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1282D0C6" w14:textId="122CE22B" w:rsidR="00AB6FE4" w:rsidRPr="001C2FC7" w:rsidRDefault="00AB6FE4" w:rsidP="0016216D">
            <w:pPr>
              <w:pStyle w:val="ResumeText"/>
              <w:spacing w:after="0" w:line="360" w:lineRule="auto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Statistical Programs</w:t>
            </w:r>
          </w:p>
          <w:p w14:paraId="3F9009DB" w14:textId="49ACDF74" w:rsidR="00AB6FE4" w:rsidRPr="001C2FC7" w:rsidRDefault="00AB6FE4" w:rsidP="00AB6FE4">
            <w:pPr>
              <w:pStyle w:val="ResumeText"/>
              <w:numPr>
                <w:ilvl w:val="0"/>
                <w:numId w:val="3"/>
              </w:numPr>
              <w:spacing w:after="0" w:line="276" w:lineRule="auto"/>
              <w:ind w:left="450" w:hanging="45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Working knowledge of statistical programs</w:t>
            </w:r>
            <w:r w:rsidR="00757C6C">
              <w:rPr>
                <w:rFonts w:ascii="Arial" w:hAnsi="Arial" w:cs="Arial"/>
                <w:color w:val="000000" w:themeColor="text1"/>
                <w:sz w:val="16"/>
                <w:szCs w:val="16"/>
              </w:rPr>
              <w:t>: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JMP, Microsoft Excel, and SPSS</w:t>
            </w:r>
          </w:p>
          <w:p w14:paraId="6A44A84D" w14:textId="056D33F6" w:rsidR="00C22925" w:rsidRPr="001C2FC7" w:rsidRDefault="00AB6FE4" w:rsidP="00C22925">
            <w:pPr>
              <w:pStyle w:val="ResumeText"/>
              <w:numPr>
                <w:ilvl w:val="0"/>
                <w:numId w:val="3"/>
              </w:numPr>
              <w:spacing w:after="0" w:line="276" w:lineRule="auto"/>
              <w:ind w:left="450" w:hanging="45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Experience in Qualtrics</w:t>
            </w:r>
          </w:p>
          <w:p w14:paraId="496F0BEE" w14:textId="77777777" w:rsidR="00C22925" w:rsidRPr="001C2FC7" w:rsidRDefault="00C22925" w:rsidP="00C22925">
            <w:pPr>
              <w:pStyle w:val="ResumeText"/>
              <w:spacing w:after="0" w:line="276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66F98356" w14:textId="77777777" w:rsidR="00C22925" w:rsidRPr="001C2FC7" w:rsidRDefault="00C22925" w:rsidP="0016216D">
            <w:pPr>
              <w:pStyle w:val="Heading2"/>
              <w:spacing w:after="0" w:line="360" w:lineRule="auto"/>
              <w:outlineLvl w:val="1"/>
              <w:rPr>
                <w:rFonts w:ascii="Arial" w:hAnsi="Arial" w:cs="Arial"/>
                <w:b w:val="0"/>
                <w:caps w:val="0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aps w:val="0"/>
                <w:color w:val="000000" w:themeColor="text1"/>
                <w:sz w:val="16"/>
                <w:szCs w:val="16"/>
              </w:rPr>
              <w:t>Languages</w:t>
            </w:r>
            <w:r w:rsidRPr="001C2FC7">
              <w:rPr>
                <w:rFonts w:ascii="Arial" w:hAnsi="Arial" w:cs="Arial"/>
                <w:b w:val="0"/>
                <w:caps w:val="0"/>
                <w:color w:val="000000" w:themeColor="text1"/>
                <w:sz w:val="16"/>
                <w:szCs w:val="16"/>
              </w:rPr>
              <w:t xml:space="preserve"> </w:t>
            </w:r>
          </w:p>
          <w:p w14:paraId="6AC62519" w14:textId="6CABFC7E" w:rsidR="00C22925" w:rsidRPr="001C2FC7" w:rsidRDefault="00C22925" w:rsidP="0016216D">
            <w:pPr>
              <w:pStyle w:val="ResumeText"/>
              <w:spacing w:after="0" w:line="48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English (Full Professional Proficiency)             </w:t>
            </w:r>
            <w:r w:rsidR="0016216D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     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Korean (Native)             Japanese (Conversant) </w:t>
            </w:r>
          </w:p>
        </w:tc>
      </w:tr>
    </w:tbl>
    <w:p w14:paraId="4CD4DE3F" w14:textId="77777777" w:rsidR="002362C4" w:rsidRPr="001C2FC7" w:rsidRDefault="002362C4" w:rsidP="008A47D1">
      <w:pPr>
        <w:rPr>
          <w:rFonts w:ascii="Arial" w:hAnsi="Arial" w:cs="Arial"/>
          <w:color w:val="000000" w:themeColor="text1"/>
          <w:sz w:val="16"/>
          <w:szCs w:val="16"/>
          <w:lang w:eastAsia="ko-KR"/>
        </w:rPr>
      </w:pPr>
    </w:p>
    <w:sectPr w:rsidR="002362C4" w:rsidRPr="001C2FC7" w:rsidSect="007A7BC0">
      <w:footerReference w:type="default" r:id="rId8"/>
      <w:pgSz w:w="12240" w:h="15840" w:code="1"/>
      <w:pgMar w:top="720" w:right="108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8BDFB" w14:textId="77777777" w:rsidR="00732B52" w:rsidRDefault="00732B52">
      <w:pPr>
        <w:spacing w:after="0" w:line="240" w:lineRule="auto"/>
      </w:pPr>
      <w:r>
        <w:separator/>
      </w:r>
    </w:p>
  </w:endnote>
  <w:endnote w:type="continuationSeparator" w:id="0">
    <w:p w14:paraId="0463C6D7" w14:textId="77777777" w:rsidR="00732B52" w:rsidRDefault="00732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F6497" w14:textId="77777777" w:rsidR="007A0C09" w:rsidRDefault="007A0C0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4082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4BC38" w14:textId="77777777" w:rsidR="00732B52" w:rsidRDefault="00732B52">
      <w:pPr>
        <w:spacing w:after="0" w:line="240" w:lineRule="auto"/>
      </w:pPr>
      <w:r>
        <w:separator/>
      </w:r>
    </w:p>
  </w:footnote>
  <w:footnote w:type="continuationSeparator" w:id="0">
    <w:p w14:paraId="43072E65" w14:textId="77777777" w:rsidR="00732B52" w:rsidRDefault="00732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69F0"/>
    <w:multiLevelType w:val="hybridMultilevel"/>
    <w:tmpl w:val="CC6E16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6592B"/>
    <w:multiLevelType w:val="hybridMultilevel"/>
    <w:tmpl w:val="220446C2"/>
    <w:lvl w:ilvl="0" w:tplc="04090001">
      <w:start w:val="1"/>
      <w:numFmt w:val="bullet"/>
      <w:lvlText w:val=""/>
      <w:lvlJc w:val="left"/>
      <w:pPr>
        <w:ind w:left="760" w:hanging="40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752F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B656FE"/>
    <w:multiLevelType w:val="hybridMultilevel"/>
    <w:tmpl w:val="1A8CCB5A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31D27"/>
    <w:multiLevelType w:val="hybridMultilevel"/>
    <w:tmpl w:val="445A86D6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603F51"/>
    <w:multiLevelType w:val="hybridMultilevel"/>
    <w:tmpl w:val="738E967C"/>
    <w:lvl w:ilvl="0" w:tplc="C02A9BB0">
      <w:start w:val="1"/>
      <w:numFmt w:val="bullet"/>
      <w:lvlText w:val=""/>
      <w:lvlJc w:val="left"/>
      <w:pPr>
        <w:ind w:left="760" w:hanging="40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A1546"/>
    <w:multiLevelType w:val="hybridMultilevel"/>
    <w:tmpl w:val="9CE20A4A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8B03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1A2744F"/>
    <w:multiLevelType w:val="hybridMultilevel"/>
    <w:tmpl w:val="A04E72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8533D"/>
    <w:multiLevelType w:val="hybridMultilevel"/>
    <w:tmpl w:val="10C6EC52"/>
    <w:lvl w:ilvl="0" w:tplc="04090001">
      <w:start w:val="1"/>
      <w:numFmt w:val="bullet"/>
      <w:lvlText w:val=""/>
      <w:lvlJc w:val="left"/>
      <w:pPr>
        <w:ind w:left="760" w:hanging="40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8266C"/>
    <w:multiLevelType w:val="hybridMultilevel"/>
    <w:tmpl w:val="8E0267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87A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8CC16D6"/>
    <w:multiLevelType w:val="hybridMultilevel"/>
    <w:tmpl w:val="7E18D3EE"/>
    <w:lvl w:ilvl="0" w:tplc="04090001">
      <w:start w:val="1"/>
      <w:numFmt w:val="bullet"/>
      <w:lvlText w:val=""/>
      <w:lvlJc w:val="left"/>
      <w:pPr>
        <w:ind w:left="760" w:hanging="40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6491B"/>
    <w:multiLevelType w:val="hybridMultilevel"/>
    <w:tmpl w:val="C45E05D6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FB054CB"/>
    <w:multiLevelType w:val="hybridMultilevel"/>
    <w:tmpl w:val="785A6F86"/>
    <w:lvl w:ilvl="0" w:tplc="04090001">
      <w:start w:val="1"/>
      <w:numFmt w:val="bullet"/>
      <w:lvlText w:val=""/>
      <w:lvlJc w:val="left"/>
      <w:pPr>
        <w:ind w:left="760" w:hanging="40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056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9F8387C"/>
    <w:multiLevelType w:val="hybridMultilevel"/>
    <w:tmpl w:val="712E8B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07282"/>
    <w:multiLevelType w:val="hybridMultilevel"/>
    <w:tmpl w:val="8CDECBDC"/>
    <w:lvl w:ilvl="0" w:tplc="04090001">
      <w:start w:val="1"/>
      <w:numFmt w:val="bullet"/>
      <w:lvlText w:val=""/>
      <w:lvlJc w:val="left"/>
      <w:pPr>
        <w:ind w:left="760" w:hanging="40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27FDE"/>
    <w:multiLevelType w:val="hybridMultilevel"/>
    <w:tmpl w:val="69DA5142"/>
    <w:lvl w:ilvl="0" w:tplc="04090001">
      <w:start w:val="1"/>
      <w:numFmt w:val="bullet"/>
      <w:lvlText w:val=""/>
      <w:lvlJc w:val="left"/>
      <w:pPr>
        <w:ind w:left="760" w:hanging="40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B6BB8"/>
    <w:multiLevelType w:val="hybridMultilevel"/>
    <w:tmpl w:val="91E6A9C2"/>
    <w:lvl w:ilvl="0" w:tplc="C02A9BB0">
      <w:start w:val="1"/>
      <w:numFmt w:val="bullet"/>
      <w:lvlText w:val=""/>
      <w:lvlJc w:val="left"/>
      <w:pPr>
        <w:ind w:left="760" w:hanging="40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2426C"/>
    <w:multiLevelType w:val="hybridMultilevel"/>
    <w:tmpl w:val="CAFE0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3"/>
  </w:num>
  <w:num w:numId="4">
    <w:abstractNumId w:val="16"/>
  </w:num>
  <w:num w:numId="5">
    <w:abstractNumId w:val="8"/>
  </w:num>
  <w:num w:numId="6">
    <w:abstractNumId w:val="0"/>
  </w:num>
  <w:num w:numId="7">
    <w:abstractNumId w:val="14"/>
  </w:num>
  <w:num w:numId="8">
    <w:abstractNumId w:val="9"/>
  </w:num>
  <w:num w:numId="9">
    <w:abstractNumId w:val="18"/>
  </w:num>
  <w:num w:numId="10">
    <w:abstractNumId w:val="19"/>
  </w:num>
  <w:num w:numId="11">
    <w:abstractNumId w:val="5"/>
  </w:num>
  <w:num w:numId="12">
    <w:abstractNumId w:val="17"/>
  </w:num>
  <w:num w:numId="13">
    <w:abstractNumId w:val="12"/>
  </w:num>
  <w:num w:numId="14">
    <w:abstractNumId w:val="1"/>
  </w:num>
  <w:num w:numId="15">
    <w:abstractNumId w:val="15"/>
  </w:num>
  <w:num w:numId="16">
    <w:abstractNumId w:val="4"/>
  </w:num>
  <w:num w:numId="17">
    <w:abstractNumId w:val="2"/>
  </w:num>
  <w:num w:numId="18">
    <w:abstractNumId w:val="7"/>
  </w:num>
  <w:num w:numId="19">
    <w:abstractNumId w:val="11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A9"/>
    <w:rsid w:val="0000333B"/>
    <w:rsid w:val="00023E4C"/>
    <w:rsid w:val="00026490"/>
    <w:rsid w:val="000317F1"/>
    <w:rsid w:val="00054FAD"/>
    <w:rsid w:val="00055C1E"/>
    <w:rsid w:val="0007373A"/>
    <w:rsid w:val="000761E9"/>
    <w:rsid w:val="000838A4"/>
    <w:rsid w:val="000B6027"/>
    <w:rsid w:val="000D01D8"/>
    <w:rsid w:val="000D6110"/>
    <w:rsid w:val="000E20D6"/>
    <w:rsid w:val="000F4AAB"/>
    <w:rsid w:val="000F6C8A"/>
    <w:rsid w:val="000F7FF0"/>
    <w:rsid w:val="001003B8"/>
    <w:rsid w:val="0014082E"/>
    <w:rsid w:val="00156387"/>
    <w:rsid w:val="001565E5"/>
    <w:rsid w:val="0016216D"/>
    <w:rsid w:val="00165137"/>
    <w:rsid w:val="001C2C71"/>
    <w:rsid w:val="001C2E64"/>
    <w:rsid w:val="001C2FC7"/>
    <w:rsid w:val="001E605A"/>
    <w:rsid w:val="001F2842"/>
    <w:rsid w:val="00204900"/>
    <w:rsid w:val="00213F7E"/>
    <w:rsid w:val="00221678"/>
    <w:rsid w:val="002229E5"/>
    <w:rsid w:val="002242ED"/>
    <w:rsid w:val="002362C4"/>
    <w:rsid w:val="00240A0D"/>
    <w:rsid w:val="00274AA8"/>
    <w:rsid w:val="00275396"/>
    <w:rsid w:val="002A2707"/>
    <w:rsid w:val="002C0793"/>
    <w:rsid w:val="002E734E"/>
    <w:rsid w:val="002F3F26"/>
    <w:rsid w:val="002F4A1B"/>
    <w:rsid w:val="002F5F6F"/>
    <w:rsid w:val="0031014D"/>
    <w:rsid w:val="00315E90"/>
    <w:rsid w:val="00316095"/>
    <w:rsid w:val="00356E5C"/>
    <w:rsid w:val="00365031"/>
    <w:rsid w:val="00386C45"/>
    <w:rsid w:val="003A2B92"/>
    <w:rsid w:val="003E1C74"/>
    <w:rsid w:val="003E215F"/>
    <w:rsid w:val="003F1BF0"/>
    <w:rsid w:val="004451D8"/>
    <w:rsid w:val="00452436"/>
    <w:rsid w:val="00482237"/>
    <w:rsid w:val="004A0B04"/>
    <w:rsid w:val="004A753D"/>
    <w:rsid w:val="004B717F"/>
    <w:rsid w:val="004C2133"/>
    <w:rsid w:val="005000E7"/>
    <w:rsid w:val="005238D5"/>
    <w:rsid w:val="00555492"/>
    <w:rsid w:val="00557187"/>
    <w:rsid w:val="0056294D"/>
    <w:rsid w:val="00580E64"/>
    <w:rsid w:val="0058168D"/>
    <w:rsid w:val="00585A01"/>
    <w:rsid w:val="0059322C"/>
    <w:rsid w:val="005A24E5"/>
    <w:rsid w:val="005B49C0"/>
    <w:rsid w:val="005B57E2"/>
    <w:rsid w:val="005C343F"/>
    <w:rsid w:val="005E65F3"/>
    <w:rsid w:val="005F034D"/>
    <w:rsid w:val="005F26B8"/>
    <w:rsid w:val="005F2D9C"/>
    <w:rsid w:val="00641989"/>
    <w:rsid w:val="00660068"/>
    <w:rsid w:val="0066290E"/>
    <w:rsid w:val="00676894"/>
    <w:rsid w:val="006815D6"/>
    <w:rsid w:val="006B7835"/>
    <w:rsid w:val="006E38AB"/>
    <w:rsid w:val="006E706E"/>
    <w:rsid w:val="007045A1"/>
    <w:rsid w:val="00711555"/>
    <w:rsid w:val="00732B52"/>
    <w:rsid w:val="007437C3"/>
    <w:rsid w:val="00752AB8"/>
    <w:rsid w:val="00757C6C"/>
    <w:rsid w:val="00771958"/>
    <w:rsid w:val="007910AE"/>
    <w:rsid w:val="007A0C09"/>
    <w:rsid w:val="007A7BC0"/>
    <w:rsid w:val="007B46CD"/>
    <w:rsid w:val="007E02E5"/>
    <w:rsid w:val="00804ECE"/>
    <w:rsid w:val="00806F9E"/>
    <w:rsid w:val="008131D1"/>
    <w:rsid w:val="008231D5"/>
    <w:rsid w:val="00825256"/>
    <w:rsid w:val="008563F9"/>
    <w:rsid w:val="008A47D1"/>
    <w:rsid w:val="008B4FF5"/>
    <w:rsid w:val="008F3892"/>
    <w:rsid w:val="008F6DF1"/>
    <w:rsid w:val="009066B8"/>
    <w:rsid w:val="00913C78"/>
    <w:rsid w:val="009262DD"/>
    <w:rsid w:val="009321E0"/>
    <w:rsid w:val="00940E6B"/>
    <w:rsid w:val="00941D36"/>
    <w:rsid w:val="00950ED1"/>
    <w:rsid w:val="00952A26"/>
    <w:rsid w:val="00961964"/>
    <w:rsid w:val="009953CA"/>
    <w:rsid w:val="009C299A"/>
    <w:rsid w:val="009C4E24"/>
    <w:rsid w:val="00A206DE"/>
    <w:rsid w:val="00A32B0A"/>
    <w:rsid w:val="00A34872"/>
    <w:rsid w:val="00A54F50"/>
    <w:rsid w:val="00AA281A"/>
    <w:rsid w:val="00AB6FE4"/>
    <w:rsid w:val="00AD31E0"/>
    <w:rsid w:val="00AD4287"/>
    <w:rsid w:val="00AE066F"/>
    <w:rsid w:val="00B11CC7"/>
    <w:rsid w:val="00B1531F"/>
    <w:rsid w:val="00B1749B"/>
    <w:rsid w:val="00B72587"/>
    <w:rsid w:val="00B72BA4"/>
    <w:rsid w:val="00B80C77"/>
    <w:rsid w:val="00B844B3"/>
    <w:rsid w:val="00B85808"/>
    <w:rsid w:val="00B86417"/>
    <w:rsid w:val="00BA7507"/>
    <w:rsid w:val="00BA7808"/>
    <w:rsid w:val="00BC76DD"/>
    <w:rsid w:val="00BE1B0A"/>
    <w:rsid w:val="00C0354B"/>
    <w:rsid w:val="00C2169B"/>
    <w:rsid w:val="00C22925"/>
    <w:rsid w:val="00C37B34"/>
    <w:rsid w:val="00C413A9"/>
    <w:rsid w:val="00C462BF"/>
    <w:rsid w:val="00C733BB"/>
    <w:rsid w:val="00C768B9"/>
    <w:rsid w:val="00C85E31"/>
    <w:rsid w:val="00C95C6B"/>
    <w:rsid w:val="00CB1ED1"/>
    <w:rsid w:val="00CB7446"/>
    <w:rsid w:val="00CB7CA9"/>
    <w:rsid w:val="00CC678F"/>
    <w:rsid w:val="00CE7780"/>
    <w:rsid w:val="00D07E94"/>
    <w:rsid w:val="00D14715"/>
    <w:rsid w:val="00D30305"/>
    <w:rsid w:val="00D42F59"/>
    <w:rsid w:val="00D45AA9"/>
    <w:rsid w:val="00D4617D"/>
    <w:rsid w:val="00D47ABB"/>
    <w:rsid w:val="00D551A0"/>
    <w:rsid w:val="00D652B0"/>
    <w:rsid w:val="00D92DCE"/>
    <w:rsid w:val="00D94BBA"/>
    <w:rsid w:val="00D96740"/>
    <w:rsid w:val="00DA4251"/>
    <w:rsid w:val="00DC7CCB"/>
    <w:rsid w:val="00DD4C10"/>
    <w:rsid w:val="00DF7C1D"/>
    <w:rsid w:val="00E133CE"/>
    <w:rsid w:val="00E3786C"/>
    <w:rsid w:val="00E51D88"/>
    <w:rsid w:val="00E736DA"/>
    <w:rsid w:val="00EA7FCC"/>
    <w:rsid w:val="00EB0C85"/>
    <w:rsid w:val="00EB5040"/>
    <w:rsid w:val="00EB7E8E"/>
    <w:rsid w:val="00EE09AA"/>
    <w:rsid w:val="00F16EF2"/>
    <w:rsid w:val="00F23D3B"/>
    <w:rsid w:val="00F33EB0"/>
    <w:rsid w:val="00F549B3"/>
    <w:rsid w:val="00F666DA"/>
    <w:rsid w:val="00F7650F"/>
    <w:rsid w:val="00F847FE"/>
    <w:rsid w:val="00F95DC3"/>
    <w:rsid w:val="00F97DC6"/>
    <w:rsid w:val="00FA1091"/>
    <w:rsid w:val="00FB20FC"/>
    <w:rsid w:val="00FB335A"/>
    <w:rsid w:val="00FC75B3"/>
    <w:rsid w:val="00FD3E77"/>
    <w:rsid w:val="00FD40BE"/>
    <w:rsid w:val="00FE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F7B7E"/>
  <w15:docId w15:val="{9BC994E2-C08D-2B46-A7B4-1FBE5F93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CB7CA9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41989"/>
    <w:pPr>
      <w:ind w:left="720"/>
      <w:contextualSpacing/>
    </w:pPr>
  </w:style>
  <w:style w:type="paragraph" w:styleId="TOC7">
    <w:name w:val="toc 7"/>
    <w:basedOn w:val="Normal"/>
    <w:next w:val="Normal"/>
    <w:semiHidden/>
    <w:rsid w:val="00275396"/>
    <w:pPr>
      <w:suppressAutoHyphens/>
      <w:spacing w:after="0" w:line="240" w:lineRule="auto"/>
      <w:ind w:left="720" w:hanging="720"/>
    </w:pPr>
    <w:rPr>
      <w:rFonts w:ascii="Courier New" w:hAnsi="Courier New" w:cs="Times New Roman"/>
      <w:sz w:val="24"/>
      <w:szCs w:val="20"/>
      <w:lang w:eastAsia="en-US"/>
    </w:rPr>
  </w:style>
  <w:style w:type="character" w:styleId="UnresolvedMention">
    <w:name w:val="Unresolved Mention"/>
    <w:basedOn w:val="DefaultParagraphFont"/>
    <w:uiPriority w:val="99"/>
    <w:rsid w:val="00AB6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lif%20Patton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369A3-90B5-7345-82DB-9ED38EF4A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C:\Users\Elif Patton\AppData\Roaming\Microsoft\Templates\Basic resume (Timeless design).dotx</Template>
  <TotalTime>14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PATTON</dc:creator>
  <cp:keywords/>
  <dc:description/>
  <cp:lastModifiedBy>Kim, Chloe</cp:lastModifiedBy>
  <cp:revision>4</cp:revision>
  <cp:lastPrinted>2018-03-19T02:24:00Z</cp:lastPrinted>
  <dcterms:created xsi:type="dcterms:W3CDTF">2018-09-10T15:44:00Z</dcterms:created>
  <dcterms:modified xsi:type="dcterms:W3CDTF">2018-09-13T00:01:00Z</dcterms:modified>
</cp:coreProperties>
</file>